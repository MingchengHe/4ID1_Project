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81" w:type="pct"/>
        <w:tblInd w:w="-5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849"/>
        <w:gridCol w:w="971"/>
        <w:gridCol w:w="380"/>
        <w:gridCol w:w="388"/>
        <w:gridCol w:w="5736"/>
      </w:tblGrid>
      <w:tr w:rsidR="009D2F95" w:rsidRPr="00990DDB" w14:paraId="3ED3BE03" w14:textId="77777777" w:rsidTr="008271A9">
        <w:trPr>
          <w:cantSplit/>
          <w:trHeight w:val="3944"/>
        </w:trPr>
        <w:tc>
          <w:tcPr>
            <w:tcW w:w="2820" w:type="dxa"/>
            <w:gridSpan w:val="2"/>
            <w:textDirection w:val="btLr"/>
          </w:tcPr>
          <w:p w14:paraId="722E1DB9" w14:textId="77777777" w:rsidR="00626473" w:rsidRPr="00626473" w:rsidRDefault="00626473" w:rsidP="00AE58EA">
            <w:pPr>
              <w:pStyle w:val="Subtitle"/>
              <w:rPr>
                <w:rFonts w:ascii="Times New Roman" w:eastAsiaTheme="majorEastAsia" w:hAnsi="Times New Roman" w:cs="Times New Roman"/>
                <w:caps w:val="0"/>
                <w:smallCaps w:val="0"/>
                <w:color w:val="auto"/>
                <w:spacing w:val="-10"/>
                <w:kern w:val="28"/>
                <w:sz w:val="52"/>
                <w:szCs w:val="52"/>
                <w:lang w:val="en-CA" w:eastAsia="zh-CN"/>
              </w:rPr>
            </w:pPr>
            <w:r w:rsidRPr="00626473">
              <w:rPr>
                <w:rFonts w:ascii="Times New Roman" w:eastAsiaTheme="majorEastAsia" w:hAnsi="Times New Roman" w:cs="Times New Roman"/>
                <w:caps w:val="0"/>
                <w:smallCaps w:val="0"/>
                <w:color w:val="auto"/>
                <w:spacing w:val="-10"/>
                <w:kern w:val="28"/>
                <w:sz w:val="52"/>
                <w:szCs w:val="52"/>
                <w:lang w:val="en-CA" w:eastAsia="zh-CN"/>
              </w:rPr>
              <w:t>SMRTTECH 4ID3</w:t>
            </w:r>
          </w:p>
          <w:p w14:paraId="27CD6E82" w14:textId="1E16B2D4" w:rsidR="009D2F95" w:rsidRPr="00990DDB" w:rsidRDefault="00626473" w:rsidP="00AE58EA">
            <w:pPr>
              <w:pStyle w:val="Subtitle"/>
              <w:rPr>
                <w:rFonts w:ascii="Times New Roman" w:hAnsi="Times New Roman" w:cs="Times New Roman"/>
              </w:rPr>
            </w:pPr>
            <w:r w:rsidRPr="00626473">
              <w:rPr>
                <w:rFonts w:ascii="Times New Roman" w:hAnsi="Times New Roman" w:cs="Times New Roman"/>
              </w:rPr>
              <w:t>IoT Devices and Networks</w:t>
            </w:r>
          </w:p>
        </w:tc>
        <w:tc>
          <w:tcPr>
            <w:tcW w:w="6504" w:type="dxa"/>
            <w:gridSpan w:val="3"/>
            <w:vMerge w:val="restart"/>
            <w:vAlign w:val="center"/>
          </w:tcPr>
          <w:p w14:paraId="0F154A65" w14:textId="7F34D2FD" w:rsidR="009D2F95" w:rsidRPr="00A17983" w:rsidRDefault="00626473" w:rsidP="00EF1BFE">
            <w:pPr>
              <w:pStyle w:val="DocumentName"/>
            </w:pPr>
            <w:bookmarkStart w:id="0" w:name="_Toc99183866"/>
            <w:r>
              <w:t>Node-Red Surveillance Camera and Movement Detection</w:t>
            </w:r>
            <w:bookmarkEnd w:id="0"/>
          </w:p>
        </w:tc>
      </w:tr>
      <w:tr w:rsidR="009D2F95" w:rsidRPr="00990DDB" w14:paraId="42289596" w14:textId="77777777" w:rsidTr="008271A9">
        <w:trPr>
          <w:trHeight w:val="376"/>
        </w:trPr>
        <w:tc>
          <w:tcPr>
            <w:tcW w:w="1849" w:type="dxa"/>
            <w:vAlign w:val="bottom"/>
          </w:tcPr>
          <w:p w14:paraId="5C2D5134" w14:textId="77777777" w:rsidR="009D2F95" w:rsidRPr="00990DDB" w:rsidRDefault="009D2F95" w:rsidP="00AE58E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  <w:vAlign w:val="bottom"/>
          </w:tcPr>
          <w:p w14:paraId="5191291B" w14:textId="77777777" w:rsidR="009D2F95" w:rsidRPr="00990DDB" w:rsidRDefault="009D2F95" w:rsidP="00AE58E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6504" w:type="dxa"/>
            <w:gridSpan w:val="3"/>
            <w:vMerge/>
            <w:vAlign w:val="bottom"/>
          </w:tcPr>
          <w:p w14:paraId="48E2DC41" w14:textId="77777777" w:rsidR="009D2F95" w:rsidRPr="00990DDB" w:rsidRDefault="009D2F95" w:rsidP="00AE58E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9D2F95" w:rsidRPr="00990DDB" w14:paraId="3CD6E3B3" w14:textId="77777777" w:rsidTr="008271A9">
        <w:trPr>
          <w:trHeight w:val="55"/>
        </w:trPr>
        <w:tc>
          <w:tcPr>
            <w:tcW w:w="1849" w:type="dxa"/>
            <w:shd w:val="clear" w:color="auto" w:fill="000000" w:themeFill="text1"/>
            <w:vAlign w:val="bottom"/>
          </w:tcPr>
          <w:p w14:paraId="29FF6B84" w14:textId="77777777" w:rsidR="009D2F95" w:rsidRPr="00990DDB" w:rsidRDefault="009D2F95" w:rsidP="00AE58EA">
            <w:pPr>
              <w:pStyle w:val="NoSpacing"/>
              <w:rPr>
                <w:rFonts w:ascii="Times New Roman" w:hAnsi="Times New Roman" w:cs="Times New Roman"/>
                <w:sz w:val="8"/>
              </w:rPr>
            </w:pPr>
          </w:p>
        </w:tc>
        <w:tc>
          <w:tcPr>
            <w:tcW w:w="970" w:type="dxa"/>
            <w:vAlign w:val="bottom"/>
          </w:tcPr>
          <w:p w14:paraId="46CC807E" w14:textId="77777777" w:rsidR="009D2F95" w:rsidRPr="00990DDB" w:rsidRDefault="009D2F95" w:rsidP="00AE58EA">
            <w:pPr>
              <w:pStyle w:val="NoSpacing"/>
              <w:rPr>
                <w:rFonts w:ascii="Times New Roman" w:hAnsi="Times New Roman" w:cs="Times New Roman"/>
                <w:sz w:val="8"/>
              </w:rPr>
            </w:pPr>
          </w:p>
        </w:tc>
        <w:tc>
          <w:tcPr>
            <w:tcW w:w="6504" w:type="dxa"/>
            <w:gridSpan w:val="3"/>
            <w:vMerge/>
            <w:vAlign w:val="bottom"/>
          </w:tcPr>
          <w:p w14:paraId="2E6A3DF0" w14:textId="77777777" w:rsidR="009D2F95" w:rsidRPr="00990DDB" w:rsidRDefault="009D2F95" w:rsidP="00AE58EA">
            <w:pPr>
              <w:pStyle w:val="NoSpacing"/>
              <w:rPr>
                <w:rFonts w:ascii="Times New Roman" w:hAnsi="Times New Roman" w:cs="Times New Roman"/>
                <w:sz w:val="8"/>
              </w:rPr>
            </w:pPr>
          </w:p>
        </w:tc>
      </w:tr>
      <w:tr w:rsidR="009D2F95" w:rsidRPr="00990DDB" w14:paraId="0AA53951" w14:textId="77777777" w:rsidTr="008271A9">
        <w:trPr>
          <w:trHeight w:val="3538"/>
        </w:trPr>
        <w:tc>
          <w:tcPr>
            <w:tcW w:w="2820" w:type="dxa"/>
            <w:gridSpan w:val="2"/>
            <w:vAlign w:val="bottom"/>
          </w:tcPr>
          <w:p w14:paraId="1AEA16C2" w14:textId="5CEDE480" w:rsidR="009D2F95" w:rsidRPr="00695641" w:rsidRDefault="00626473" w:rsidP="00695641">
            <w:pPr>
              <w:rPr>
                <w:sz w:val="96"/>
                <w:szCs w:val="96"/>
              </w:rPr>
            </w:pPr>
            <w:r>
              <w:rPr>
                <w:color w:val="2F5496" w:themeColor="accent1" w:themeShade="BF"/>
                <w:sz w:val="96"/>
                <w:szCs w:val="96"/>
              </w:rPr>
              <w:t>March 26, 2022</w:t>
            </w:r>
          </w:p>
        </w:tc>
        <w:tc>
          <w:tcPr>
            <w:tcW w:w="6504" w:type="dxa"/>
            <w:gridSpan w:val="3"/>
            <w:vMerge/>
            <w:vAlign w:val="bottom"/>
          </w:tcPr>
          <w:p w14:paraId="2177C3F4" w14:textId="77777777" w:rsidR="009D2F95" w:rsidRPr="00990DDB" w:rsidRDefault="009D2F95" w:rsidP="00AE58EA">
            <w:pPr>
              <w:rPr>
                <w:rFonts w:cs="Times New Roman"/>
              </w:rPr>
            </w:pPr>
          </w:p>
        </w:tc>
      </w:tr>
      <w:tr w:rsidR="009D2F95" w:rsidRPr="00990DDB" w14:paraId="20544CAC" w14:textId="77777777" w:rsidTr="008271A9">
        <w:trPr>
          <w:trHeight w:val="44"/>
        </w:trPr>
        <w:tc>
          <w:tcPr>
            <w:tcW w:w="3200" w:type="dxa"/>
            <w:gridSpan w:val="3"/>
          </w:tcPr>
          <w:p w14:paraId="7F948B73" w14:textId="77777777" w:rsidR="009D2F95" w:rsidRPr="00990DDB" w:rsidRDefault="009D2F95" w:rsidP="00AE58EA">
            <w:pPr>
              <w:pStyle w:val="TOC1"/>
              <w:rPr>
                <w:rFonts w:ascii="Times New Roman" w:hAnsi="Times New Roman" w:cs="Times New Roman"/>
              </w:rPr>
            </w:pPr>
            <w:r w:rsidRPr="00990DDB">
              <w:rPr>
                <w:rFonts w:ascii="Times New Roman" w:hAnsi="Times New Roman" w:cs="Times New Roman"/>
              </w:rPr>
              <w:t>Mingcheng He</w:t>
            </w:r>
          </w:p>
          <w:p w14:paraId="00B6AF5F" w14:textId="77777777" w:rsidR="009D2F95" w:rsidRPr="00990DDB" w:rsidRDefault="009D2F95" w:rsidP="00AE58EA">
            <w:pPr>
              <w:pStyle w:val="TOC2"/>
              <w:rPr>
                <w:rFonts w:ascii="Times New Roman" w:hAnsi="Times New Roman" w:cs="Times New Roman"/>
                <w:sz w:val="24"/>
                <w:szCs w:val="24"/>
              </w:rPr>
            </w:pPr>
            <w:r w:rsidRPr="00990DDB">
              <w:rPr>
                <w:rFonts w:ascii="Times New Roman" w:hAnsi="Times New Roman" w:cs="Times New Roman"/>
                <w:sz w:val="24"/>
                <w:szCs w:val="24"/>
              </w:rPr>
              <w:t>400171594</w:t>
            </w:r>
          </w:p>
          <w:p w14:paraId="7B7274E6" w14:textId="77777777" w:rsidR="009D2F95" w:rsidRPr="00990DDB" w:rsidRDefault="009D2F95" w:rsidP="00AE58EA">
            <w:pPr>
              <w:rPr>
                <w:rFonts w:cs="Times New Roman"/>
                <w:szCs w:val="24"/>
              </w:rPr>
            </w:pPr>
            <w:r w:rsidRPr="00990DDB">
              <w:rPr>
                <w:rFonts w:cs="Times New Roman"/>
                <w:szCs w:val="24"/>
              </w:rPr>
              <w:t>hem26@mcmaster.ca</w:t>
            </w:r>
          </w:p>
          <w:p w14:paraId="70FB8DE5" w14:textId="064BD5F2" w:rsidR="009D2F95" w:rsidRPr="00990DDB" w:rsidRDefault="00626473" w:rsidP="00AE58EA">
            <w:pPr>
              <w:pStyle w:val="TOC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Jimmy Bu</w:t>
            </w:r>
          </w:p>
          <w:p w14:paraId="7D7F769C" w14:textId="59473114" w:rsidR="009D2F95" w:rsidRPr="00990DDB" w:rsidRDefault="00626473" w:rsidP="00AE58EA">
            <w:pPr>
              <w:pStyle w:val="TOC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400181756</w:t>
            </w:r>
          </w:p>
          <w:p w14:paraId="1DF63895" w14:textId="541BA20B" w:rsidR="009D2F95" w:rsidRPr="00990DDB" w:rsidRDefault="00626473" w:rsidP="00AE58E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buy@mcmaster.ca</w:t>
            </w:r>
          </w:p>
          <w:p w14:paraId="09E573FD" w14:textId="0A27DE4C" w:rsidR="009D2F95" w:rsidRPr="00990DDB" w:rsidRDefault="00626473" w:rsidP="00AE58EA">
            <w:pPr>
              <w:pStyle w:val="TOC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C01</w:t>
            </w:r>
          </w:p>
          <w:p w14:paraId="78F78ED5" w14:textId="797A5694" w:rsidR="008271A9" w:rsidRPr="008271A9" w:rsidRDefault="008271A9" w:rsidP="008271A9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 xml:space="preserve">Instructor: </w:t>
            </w:r>
            <w:proofErr w:type="spellStart"/>
            <w:r w:rsidR="00626473">
              <w:rPr>
                <w:lang w:val="en-US" w:eastAsia="ja-JP"/>
              </w:rPr>
              <w:t>Marjan</w:t>
            </w:r>
            <w:proofErr w:type="spellEnd"/>
            <w:r w:rsidR="00626473">
              <w:rPr>
                <w:lang w:val="en-US" w:eastAsia="ja-JP"/>
              </w:rPr>
              <w:t xml:space="preserve"> Alavi</w:t>
            </w:r>
          </w:p>
        </w:tc>
        <w:tc>
          <w:tcPr>
            <w:tcW w:w="388" w:type="dxa"/>
          </w:tcPr>
          <w:p w14:paraId="4C2F68C8" w14:textId="77777777" w:rsidR="009D2F95" w:rsidRPr="00990DDB" w:rsidRDefault="009D2F95" w:rsidP="00AE58EA">
            <w:pPr>
              <w:rPr>
                <w:rFonts w:cs="Times New Roman"/>
              </w:rPr>
            </w:pPr>
          </w:p>
        </w:tc>
        <w:tc>
          <w:tcPr>
            <w:tcW w:w="5736" w:type="dxa"/>
          </w:tcPr>
          <w:sdt>
            <w:sdtPr>
              <w:rPr>
                <w:rFonts w:ascii="Times New Roman" w:eastAsiaTheme="minorEastAsia" w:hAnsi="Times New Roman" w:cs="Times New Roman"/>
                <w:color w:val="auto"/>
                <w:sz w:val="10"/>
                <w:szCs w:val="8"/>
                <w:lang w:val="en-CA" w:eastAsia="zh-CN"/>
              </w:rPr>
              <w:id w:val="-914083111"/>
              <w:docPartObj>
                <w:docPartGallery w:val="Table of Contents"/>
                <w:docPartUnique/>
              </w:docPartObj>
            </w:sdtPr>
            <w:sdtEndPr>
              <w:rPr>
                <w:noProof/>
              </w:rPr>
            </w:sdtEndPr>
            <w:sdtContent>
              <w:p w14:paraId="51D38D9B" w14:textId="77777777" w:rsidR="00EF1BFE" w:rsidRPr="00AE3158" w:rsidRDefault="00EF1BFE">
                <w:pPr>
                  <w:pStyle w:val="TOCHeading"/>
                  <w:rPr>
                    <w:rFonts w:ascii="Times New Roman" w:hAnsi="Times New Roman" w:cs="Times New Roman"/>
                    <w:sz w:val="14"/>
                    <w:szCs w:val="14"/>
                  </w:rPr>
                </w:pPr>
                <w:r w:rsidRPr="00AE3158">
                  <w:rPr>
                    <w:rFonts w:ascii="Times New Roman" w:hAnsi="Times New Roman" w:cs="Times New Roman"/>
                    <w:sz w:val="14"/>
                    <w:szCs w:val="14"/>
                  </w:rPr>
                  <w:t>Table of Contents</w:t>
                </w:r>
              </w:p>
              <w:p w14:paraId="6072BC51" w14:textId="1A9B5876" w:rsidR="00AE3158" w:rsidRPr="00AE3158" w:rsidRDefault="00EF1BFE">
                <w:pPr>
                  <w:pStyle w:val="TOC1"/>
                  <w:tabs>
                    <w:tab w:val="right" w:leader="dot" w:pos="9350"/>
                  </w:tabs>
                  <w:rPr>
                    <w:rFonts w:ascii="Times New Roman" w:hAnsi="Times New Roman" w:cs="Times New Roman"/>
                    <w:b w:val="0"/>
                    <w:noProof/>
                    <w:sz w:val="8"/>
                    <w:szCs w:val="8"/>
                    <w:lang w:val="en-CA" w:eastAsia="zh-CN"/>
                  </w:rPr>
                </w:pPr>
                <w:r w:rsidRPr="00AE3158">
                  <w:rPr>
                    <w:rFonts w:ascii="Times New Roman" w:hAnsi="Times New Roman" w:cs="Times New Roman"/>
                    <w:b w:val="0"/>
                    <w:sz w:val="14"/>
                    <w:szCs w:val="6"/>
                  </w:rPr>
                  <w:fldChar w:fldCharType="begin"/>
                </w:r>
                <w:r w:rsidRPr="00AE3158">
                  <w:rPr>
                    <w:rFonts w:ascii="Times New Roman" w:hAnsi="Times New Roman" w:cs="Times New Roman"/>
                    <w:b w:val="0"/>
                    <w:sz w:val="14"/>
                    <w:szCs w:val="6"/>
                  </w:rPr>
                  <w:instrText xml:space="preserve"> TOC \o "1-3" \h \z \u </w:instrText>
                </w:r>
                <w:r w:rsidRPr="00AE3158">
                  <w:rPr>
                    <w:rFonts w:ascii="Times New Roman" w:hAnsi="Times New Roman" w:cs="Times New Roman"/>
                    <w:b w:val="0"/>
                    <w:sz w:val="14"/>
                    <w:szCs w:val="6"/>
                  </w:rPr>
                  <w:fldChar w:fldCharType="separate"/>
                </w:r>
                <w:hyperlink w:anchor="_Toc99183866" w:history="1">
                  <w:r w:rsidR="00AE3158" w:rsidRPr="00AE3158">
                    <w:rPr>
                      <w:rStyle w:val="Hyperlink"/>
                      <w:rFonts w:ascii="Times New Roman" w:hAnsi="Times New Roman" w:cs="Times New Roman"/>
                      <w:noProof/>
                      <w:sz w:val="14"/>
                      <w:szCs w:val="6"/>
                    </w:rPr>
                    <w:t>Node-Red Surveillance Camera and Movement Detection</w:t>
                  </w:r>
                  <w:r w:rsidR="00AE3158" w:rsidRPr="00AE315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  <w:tab/>
                  </w:r>
                  <w:r w:rsidR="00AE3158" w:rsidRPr="00AE315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  <w:fldChar w:fldCharType="begin"/>
                  </w:r>
                  <w:r w:rsidR="00AE3158" w:rsidRPr="00AE315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  <w:instrText xml:space="preserve"> PAGEREF _Toc99183866 \h </w:instrText>
                  </w:r>
                  <w:r w:rsidR="00AE3158" w:rsidRPr="00AE315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</w:r>
                  <w:r w:rsidR="00AE3158" w:rsidRPr="00AE315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  <w:fldChar w:fldCharType="separate"/>
                  </w:r>
                  <w:r w:rsidR="00A239B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  <w:t>1</w:t>
                  </w:r>
                  <w:r w:rsidR="00AE3158" w:rsidRPr="00AE315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  <w:fldChar w:fldCharType="end"/>
                  </w:r>
                </w:hyperlink>
              </w:p>
              <w:p w14:paraId="2CAF600B" w14:textId="5CC406E3" w:rsidR="00AE3158" w:rsidRPr="00AE3158" w:rsidRDefault="00114CE5">
                <w:pPr>
                  <w:pStyle w:val="TOC1"/>
                  <w:tabs>
                    <w:tab w:val="right" w:leader="dot" w:pos="9350"/>
                  </w:tabs>
                  <w:rPr>
                    <w:rFonts w:ascii="Times New Roman" w:hAnsi="Times New Roman" w:cs="Times New Roman"/>
                    <w:b w:val="0"/>
                    <w:noProof/>
                    <w:sz w:val="8"/>
                    <w:szCs w:val="8"/>
                    <w:lang w:val="en-CA" w:eastAsia="zh-CN"/>
                  </w:rPr>
                </w:pPr>
                <w:hyperlink w:anchor="_Toc99183867" w:history="1">
                  <w:r w:rsidR="00AE3158" w:rsidRPr="00AE3158">
                    <w:rPr>
                      <w:rStyle w:val="Hyperlink"/>
                      <w:rFonts w:ascii="Times New Roman" w:hAnsi="Times New Roman" w:cs="Times New Roman"/>
                      <w:noProof/>
                      <w:sz w:val="14"/>
                      <w:szCs w:val="6"/>
                    </w:rPr>
                    <w:t>Title of Challenge</w:t>
                  </w:r>
                  <w:r w:rsidR="00AE3158" w:rsidRPr="00AE315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  <w:tab/>
                  </w:r>
                  <w:r w:rsidR="00AE3158" w:rsidRPr="00AE315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  <w:fldChar w:fldCharType="begin"/>
                  </w:r>
                  <w:r w:rsidR="00AE3158" w:rsidRPr="00AE315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  <w:instrText xml:space="preserve"> PAGEREF _Toc99183867 \h </w:instrText>
                  </w:r>
                  <w:r w:rsidR="00AE3158" w:rsidRPr="00AE315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</w:r>
                  <w:r w:rsidR="00AE3158" w:rsidRPr="00AE315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  <w:fldChar w:fldCharType="separate"/>
                  </w:r>
                  <w:r w:rsidR="00A239B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  <w:t>2</w:t>
                  </w:r>
                  <w:r w:rsidR="00AE3158" w:rsidRPr="00AE315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  <w:fldChar w:fldCharType="end"/>
                  </w:r>
                </w:hyperlink>
              </w:p>
              <w:p w14:paraId="5F04600F" w14:textId="7BBCB7B9" w:rsidR="00AE3158" w:rsidRPr="00AE3158" w:rsidRDefault="00114CE5">
                <w:pPr>
                  <w:pStyle w:val="TOC1"/>
                  <w:tabs>
                    <w:tab w:val="right" w:leader="dot" w:pos="9350"/>
                  </w:tabs>
                  <w:rPr>
                    <w:rFonts w:ascii="Times New Roman" w:hAnsi="Times New Roman" w:cs="Times New Roman"/>
                    <w:b w:val="0"/>
                    <w:noProof/>
                    <w:sz w:val="8"/>
                    <w:szCs w:val="8"/>
                    <w:lang w:val="en-CA" w:eastAsia="zh-CN"/>
                  </w:rPr>
                </w:pPr>
                <w:hyperlink w:anchor="_Toc99183868" w:history="1">
                  <w:r w:rsidR="00AE3158" w:rsidRPr="00AE3158">
                    <w:rPr>
                      <w:rStyle w:val="Hyperlink"/>
                      <w:rFonts w:ascii="Times New Roman" w:hAnsi="Times New Roman" w:cs="Times New Roman"/>
                      <w:noProof/>
                      <w:sz w:val="14"/>
                      <w:szCs w:val="6"/>
                    </w:rPr>
                    <w:t>Community Partner</w:t>
                  </w:r>
                  <w:r w:rsidR="00AE3158" w:rsidRPr="00AE315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  <w:tab/>
                  </w:r>
                  <w:r w:rsidR="00AE3158" w:rsidRPr="00AE315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  <w:fldChar w:fldCharType="begin"/>
                  </w:r>
                  <w:r w:rsidR="00AE3158" w:rsidRPr="00AE315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  <w:instrText xml:space="preserve"> PAGEREF _Toc99183868 \h </w:instrText>
                  </w:r>
                  <w:r w:rsidR="00AE3158" w:rsidRPr="00AE315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</w:r>
                  <w:r w:rsidR="00AE3158" w:rsidRPr="00AE315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  <w:fldChar w:fldCharType="separate"/>
                  </w:r>
                  <w:r w:rsidR="00A239B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  <w:t>2</w:t>
                  </w:r>
                  <w:r w:rsidR="00AE3158" w:rsidRPr="00AE315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  <w:fldChar w:fldCharType="end"/>
                  </w:r>
                </w:hyperlink>
              </w:p>
              <w:p w14:paraId="45E60607" w14:textId="08BE2539" w:rsidR="00AE3158" w:rsidRPr="00AE3158" w:rsidRDefault="00114CE5">
                <w:pPr>
                  <w:pStyle w:val="TOC1"/>
                  <w:tabs>
                    <w:tab w:val="right" w:leader="dot" w:pos="9350"/>
                  </w:tabs>
                  <w:rPr>
                    <w:rFonts w:ascii="Times New Roman" w:hAnsi="Times New Roman" w:cs="Times New Roman"/>
                    <w:b w:val="0"/>
                    <w:noProof/>
                    <w:sz w:val="8"/>
                    <w:szCs w:val="8"/>
                    <w:lang w:val="en-CA" w:eastAsia="zh-CN"/>
                  </w:rPr>
                </w:pPr>
                <w:hyperlink w:anchor="_Toc99183869" w:history="1">
                  <w:r w:rsidR="00AE3158" w:rsidRPr="00AE3158">
                    <w:rPr>
                      <w:rStyle w:val="Hyperlink"/>
                      <w:rFonts w:ascii="Times New Roman" w:hAnsi="Times New Roman" w:cs="Times New Roman"/>
                      <w:noProof/>
                      <w:sz w:val="14"/>
                      <w:szCs w:val="6"/>
                    </w:rPr>
                    <w:t>Technology Keywords</w:t>
                  </w:r>
                  <w:r w:rsidR="00AE3158" w:rsidRPr="00AE315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  <w:tab/>
                  </w:r>
                  <w:r w:rsidR="00AE3158" w:rsidRPr="00AE315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  <w:fldChar w:fldCharType="begin"/>
                  </w:r>
                  <w:r w:rsidR="00AE3158" w:rsidRPr="00AE315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  <w:instrText xml:space="preserve"> PAGEREF _Toc99183869 \h </w:instrText>
                  </w:r>
                  <w:r w:rsidR="00AE3158" w:rsidRPr="00AE315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</w:r>
                  <w:r w:rsidR="00AE3158" w:rsidRPr="00AE315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  <w:fldChar w:fldCharType="separate"/>
                  </w:r>
                  <w:r w:rsidR="00A239B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  <w:t>2</w:t>
                  </w:r>
                  <w:r w:rsidR="00AE3158" w:rsidRPr="00AE315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  <w:fldChar w:fldCharType="end"/>
                  </w:r>
                </w:hyperlink>
              </w:p>
              <w:p w14:paraId="24820792" w14:textId="708D6769" w:rsidR="00AE3158" w:rsidRPr="00AE3158" w:rsidRDefault="00114CE5">
                <w:pPr>
                  <w:pStyle w:val="TOC1"/>
                  <w:tabs>
                    <w:tab w:val="right" w:leader="dot" w:pos="9350"/>
                  </w:tabs>
                  <w:rPr>
                    <w:rFonts w:ascii="Times New Roman" w:hAnsi="Times New Roman" w:cs="Times New Roman"/>
                    <w:b w:val="0"/>
                    <w:noProof/>
                    <w:sz w:val="8"/>
                    <w:szCs w:val="8"/>
                    <w:lang w:val="en-CA" w:eastAsia="zh-CN"/>
                  </w:rPr>
                </w:pPr>
                <w:hyperlink w:anchor="_Toc99183870" w:history="1">
                  <w:r w:rsidR="00AE3158" w:rsidRPr="00AE3158">
                    <w:rPr>
                      <w:rStyle w:val="Hyperlink"/>
                      <w:rFonts w:ascii="Times New Roman" w:hAnsi="Times New Roman" w:cs="Times New Roman"/>
                      <w:noProof/>
                      <w:sz w:val="14"/>
                      <w:szCs w:val="6"/>
                    </w:rPr>
                    <w:t>Faculty Lead</w:t>
                  </w:r>
                  <w:r w:rsidR="00AE3158" w:rsidRPr="00AE315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  <w:tab/>
                  </w:r>
                  <w:r w:rsidR="00AE3158" w:rsidRPr="00AE315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  <w:fldChar w:fldCharType="begin"/>
                  </w:r>
                  <w:r w:rsidR="00AE3158" w:rsidRPr="00AE315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  <w:instrText xml:space="preserve"> PAGEREF _Toc99183870 \h </w:instrText>
                  </w:r>
                  <w:r w:rsidR="00AE3158" w:rsidRPr="00AE315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</w:r>
                  <w:r w:rsidR="00AE3158" w:rsidRPr="00AE315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  <w:fldChar w:fldCharType="separate"/>
                  </w:r>
                  <w:r w:rsidR="00A239B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  <w:t>2</w:t>
                  </w:r>
                  <w:r w:rsidR="00AE3158" w:rsidRPr="00AE315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  <w:fldChar w:fldCharType="end"/>
                  </w:r>
                </w:hyperlink>
              </w:p>
              <w:p w14:paraId="2B693B64" w14:textId="537B15F3" w:rsidR="00AE3158" w:rsidRPr="00AE3158" w:rsidRDefault="00114CE5">
                <w:pPr>
                  <w:pStyle w:val="TOC1"/>
                  <w:tabs>
                    <w:tab w:val="right" w:leader="dot" w:pos="9350"/>
                  </w:tabs>
                  <w:rPr>
                    <w:rFonts w:ascii="Times New Roman" w:hAnsi="Times New Roman" w:cs="Times New Roman"/>
                    <w:b w:val="0"/>
                    <w:noProof/>
                    <w:sz w:val="8"/>
                    <w:szCs w:val="8"/>
                    <w:lang w:val="en-CA" w:eastAsia="zh-CN"/>
                  </w:rPr>
                </w:pPr>
                <w:hyperlink w:anchor="_Toc99183871" w:history="1">
                  <w:r w:rsidR="00AE3158" w:rsidRPr="00AE3158">
                    <w:rPr>
                      <w:rStyle w:val="Hyperlink"/>
                      <w:rFonts w:ascii="Times New Roman" w:hAnsi="Times New Roman" w:cs="Times New Roman"/>
                      <w:noProof/>
                      <w:sz w:val="14"/>
                      <w:szCs w:val="6"/>
                    </w:rPr>
                    <w:t>Description of Challenge</w:t>
                  </w:r>
                  <w:r w:rsidR="00AE3158" w:rsidRPr="00AE315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  <w:tab/>
                  </w:r>
                  <w:r w:rsidR="00AE3158" w:rsidRPr="00AE315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  <w:fldChar w:fldCharType="begin"/>
                  </w:r>
                  <w:r w:rsidR="00AE3158" w:rsidRPr="00AE315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  <w:instrText xml:space="preserve"> PAGEREF _Toc99183871 \h </w:instrText>
                  </w:r>
                  <w:r w:rsidR="00AE3158" w:rsidRPr="00AE315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</w:r>
                  <w:r w:rsidR="00AE3158" w:rsidRPr="00AE315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  <w:fldChar w:fldCharType="separate"/>
                  </w:r>
                  <w:r w:rsidR="00A239B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  <w:t>2</w:t>
                  </w:r>
                  <w:r w:rsidR="00AE3158" w:rsidRPr="00AE315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  <w:fldChar w:fldCharType="end"/>
                  </w:r>
                </w:hyperlink>
              </w:p>
              <w:p w14:paraId="7F182C83" w14:textId="638966AB" w:rsidR="00AE3158" w:rsidRPr="00AE3158" w:rsidRDefault="00114CE5">
                <w:pPr>
                  <w:pStyle w:val="TOC1"/>
                  <w:tabs>
                    <w:tab w:val="right" w:leader="dot" w:pos="9350"/>
                  </w:tabs>
                  <w:rPr>
                    <w:rFonts w:ascii="Times New Roman" w:hAnsi="Times New Roman" w:cs="Times New Roman"/>
                    <w:b w:val="0"/>
                    <w:noProof/>
                    <w:sz w:val="8"/>
                    <w:szCs w:val="8"/>
                    <w:lang w:val="en-CA" w:eastAsia="zh-CN"/>
                  </w:rPr>
                </w:pPr>
                <w:hyperlink w:anchor="_Toc99183872" w:history="1">
                  <w:r w:rsidR="00AE3158" w:rsidRPr="00AE3158">
                    <w:rPr>
                      <w:rStyle w:val="Hyperlink"/>
                      <w:rFonts w:ascii="Times New Roman" w:hAnsi="Times New Roman" w:cs="Times New Roman"/>
                      <w:noProof/>
                      <w:sz w:val="14"/>
                      <w:szCs w:val="6"/>
                    </w:rPr>
                    <w:t>Proposed Methodology to Address the Challenge</w:t>
                  </w:r>
                  <w:r w:rsidR="00AE3158" w:rsidRPr="00AE315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  <w:tab/>
                  </w:r>
                  <w:r w:rsidR="00AE3158" w:rsidRPr="00AE315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  <w:fldChar w:fldCharType="begin"/>
                  </w:r>
                  <w:r w:rsidR="00AE3158" w:rsidRPr="00AE315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  <w:instrText xml:space="preserve"> PAGEREF _Toc99183872 \h </w:instrText>
                  </w:r>
                  <w:r w:rsidR="00AE3158" w:rsidRPr="00AE315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</w:r>
                  <w:r w:rsidR="00AE3158" w:rsidRPr="00AE315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  <w:fldChar w:fldCharType="separate"/>
                  </w:r>
                  <w:r w:rsidR="00A239B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  <w:t>2</w:t>
                  </w:r>
                  <w:r w:rsidR="00AE3158" w:rsidRPr="00AE315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  <w:fldChar w:fldCharType="end"/>
                  </w:r>
                </w:hyperlink>
              </w:p>
              <w:p w14:paraId="5D709ED7" w14:textId="63054F5C" w:rsidR="00AE3158" w:rsidRPr="00AE3158" w:rsidRDefault="00114CE5">
                <w:pPr>
                  <w:pStyle w:val="TOC1"/>
                  <w:tabs>
                    <w:tab w:val="right" w:leader="dot" w:pos="9350"/>
                  </w:tabs>
                  <w:rPr>
                    <w:rFonts w:ascii="Times New Roman" w:hAnsi="Times New Roman" w:cs="Times New Roman"/>
                    <w:b w:val="0"/>
                    <w:noProof/>
                    <w:sz w:val="8"/>
                    <w:szCs w:val="8"/>
                    <w:lang w:val="en-CA" w:eastAsia="zh-CN"/>
                  </w:rPr>
                </w:pPr>
                <w:hyperlink w:anchor="_Toc99183873" w:history="1">
                  <w:r w:rsidR="00AE3158" w:rsidRPr="00AE3158">
                    <w:rPr>
                      <w:rStyle w:val="Hyperlink"/>
                      <w:rFonts w:ascii="Times New Roman" w:hAnsi="Times New Roman" w:cs="Times New Roman"/>
                      <w:noProof/>
                      <w:sz w:val="14"/>
                      <w:szCs w:val="6"/>
                    </w:rPr>
                    <w:t>Expected Deliverables</w:t>
                  </w:r>
                  <w:r w:rsidR="00AE3158" w:rsidRPr="00AE315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  <w:tab/>
                  </w:r>
                  <w:r w:rsidR="00AE3158" w:rsidRPr="00AE315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  <w:fldChar w:fldCharType="begin"/>
                  </w:r>
                  <w:r w:rsidR="00AE3158" w:rsidRPr="00AE315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  <w:instrText xml:space="preserve"> PAGEREF _Toc99183873 \h </w:instrText>
                  </w:r>
                  <w:r w:rsidR="00AE3158" w:rsidRPr="00AE315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</w:r>
                  <w:r w:rsidR="00AE3158" w:rsidRPr="00AE315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  <w:fldChar w:fldCharType="separate"/>
                  </w:r>
                  <w:r w:rsidR="00A239B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  <w:t>3</w:t>
                  </w:r>
                  <w:r w:rsidR="00AE3158" w:rsidRPr="00AE315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  <w:fldChar w:fldCharType="end"/>
                  </w:r>
                </w:hyperlink>
              </w:p>
              <w:p w14:paraId="448A84AF" w14:textId="068D7652" w:rsidR="00AE3158" w:rsidRPr="00AE3158" w:rsidRDefault="00114CE5">
                <w:pPr>
                  <w:pStyle w:val="TOC1"/>
                  <w:tabs>
                    <w:tab w:val="right" w:leader="dot" w:pos="9350"/>
                  </w:tabs>
                  <w:rPr>
                    <w:rFonts w:ascii="Times New Roman" w:hAnsi="Times New Roman" w:cs="Times New Roman"/>
                    <w:b w:val="0"/>
                    <w:noProof/>
                    <w:sz w:val="8"/>
                    <w:szCs w:val="8"/>
                    <w:lang w:val="en-CA" w:eastAsia="zh-CN"/>
                  </w:rPr>
                </w:pPr>
                <w:hyperlink w:anchor="_Toc99183874" w:history="1">
                  <w:r w:rsidR="00AE3158" w:rsidRPr="00AE3158">
                    <w:rPr>
                      <w:rStyle w:val="Hyperlink"/>
                      <w:rFonts w:ascii="Times New Roman" w:hAnsi="Times New Roman" w:cs="Times New Roman"/>
                      <w:noProof/>
                      <w:sz w:val="14"/>
                      <w:szCs w:val="6"/>
                    </w:rPr>
                    <w:t>Risk</w:t>
                  </w:r>
                  <w:r w:rsidR="00AE3158" w:rsidRPr="00AE315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  <w:tab/>
                  </w:r>
                  <w:r w:rsidR="00AE3158" w:rsidRPr="00AE315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  <w:fldChar w:fldCharType="begin"/>
                  </w:r>
                  <w:r w:rsidR="00AE3158" w:rsidRPr="00AE315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  <w:instrText xml:space="preserve"> PAGEREF _Toc99183874 \h </w:instrText>
                  </w:r>
                  <w:r w:rsidR="00AE3158" w:rsidRPr="00AE315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</w:r>
                  <w:r w:rsidR="00AE3158" w:rsidRPr="00AE315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  <w:fldChar w:fldCharType="separate"/>
                  </w:r>
                  <w:r w:rsidR="00A239B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  <w:t>4</w:t>
                  </w:r>
                  <w:r w:rsidR="00AE3158" w:rsidRPr="00AE3158">
                    <w:rPr>
                      <w:rFonts w:ascii="Times New Roman" w:hAnsi="Times New Roman" w:cs="Times New Roman"/>
                      <w:noProof/>
                      <w:webHidden/>
                      <w:sz w:val="14"/>
                      <w:szCs w:val="6"/>
                    </w:rPr>
                    <w:fldChar w:fldCharType="end"/>
                  </w:r>
                </w:hyperlink>
              </w:p>
              <w:p w14:paraId="53699534" w14:textId="1110FA9B" w:rsidR="00EF1BFE" w:rsidRDefault="00EF1BFE">
                <w:r w:rsidRPr="00AE3158">
                  <w:rPr>
                    <w:rFonts w:cs="Times New Roman"/>
                    <w:noProof/>
                    <w:sz w:val="10"/>
                    <w:szCs w:val="8"/>
                  </w:rPr>
                  <w:fldChar w:fldCharType="end"/>
                </w:r>
              </w:p>
            </w:sdtContent>
          </w:sdt>
          <w:p w14:paraId="148DD5EB" w14:textId="77777777" w:rsidR="00154782" w:rsidRPr="00084A2F" w:rsidRDefault="00154782" w:rsidP="00084A2F"/>
        </w:tc>
      </w:tr>
    </w:tbl>
    <w:p w14:paraId="5D0E3414" w14:textId="77777777" w:rsidR="00546888" w:rsidRDefault="00546888" w:rsidP="00EF1BFE">
      <w:pPr>
        <w:rPr>
          <w:sz w:val="2"/>
          <w:szCs w:val="2"/>
        </w:rPr>
      </w:pPr>
    </w:p>
    <w:p w14:paraId="1C653920" w14:textId="724D43C2" w:rsidR="00626473" w:rsidRPr="00626473" w:rsidRDefault="00626473" w:rsidP="00626473">
      <w:pPr>
        <w:pStyle w:val="Heading1"/>
      </w:pPr>
      <w:bookmarkStart w:id="1" w:name="_Toc99183867"/>
      <w:r>
        <w:lastRenderedPageBreak/>
        <w:t>Title of Challenge</w:t>
      </w:r>
      <w:bookmarkEnd w:id="1"/>
    </w:p>
    <w:p w14:paraId="2736B112" w14:textId="5B2489C7" w:rsidR="00EF1BFE" w:rsidRDefault="00626473" w:rsidP="00626473">
      <w:r>
        <w:t>Node-Red Surveillance Camera and Movement Detection</w:t>
      </w:r>
    </w:p>
    <w:p w14:paraId="23C6836B" w14:textId="5FB7761B" w:rsidR="00626473" w:rsidRDefault="00326367" w:rsidP="00326367">
      <w:pPr>
        <w:pStyle w:val="Heading1"/>
      </w:pPr>
      <w:bookmarkStart w:id="2" w:name="_Toc99183868"/>
      <w:r>
        <w:t>Community Partner</w:t>
      </w:r>
      <w:bookmarkEnd w:id="2"/>
    </w:p>
    <w:p w14:paraId="1C3AC530" w14:textId="112AAD54" w:rsidR="00326367" w:rsidRDefault="00326367" w:rsidP="00326367">
      <w:r>
        <w:t>None</w:t>
      </w:r>
    </w:p>
    <w:p w14:paraId="2D48191A" w14:textId="7F75C36A" w:rsidR="00326367" w:rsidRDefault="00326367" w:rsidP="00326367">
      <w:pPr>
        <w:pStyle w:val="Heading1"/>
      </w:pPr>
      <w:bookmarkStart w:id="3" w:name="_Toc99183869"/>
      <w:r>
        <w:t>Technology Keywords</w:t>
      </w:r>
      <w:bookmarkEnd w:id="3"/>
    </w:p>
    <w:p w14:paraId="63D6B763" w14:textId="1B37F257" w:rsidR="00326367" w:rsidRDefault="00160D97" w:rsidP="00326367">
      <w:r>
        <w:t xml:space="preserve">Raspberry Pi, Camera, </w:t>
      </w:r>
      <w:proofErr w:type="spellStart"/>
      <w:r>
        <w:t>Pantilthat</w:t>
      </w:r>
      <w:proofErr w:type="spellEnd"/>
      <w:r>
        <w:t>, Node Red, Motion Detection, Python, Email</w:t>
      </w:r>
    </w:p>
    <w:p w14:paraId="4C58BB50" w14:textId="04DE37E5" w:rsidR="00160D97" w:rsidRDefault="00F2425F" w:rsidP="00F2425F">
      <w:pPr>
        <w:pStyle w:val="Heading1"/>
      </w:pPr>
      <w:bookmarkStart w:id="4" w:name="_Toc99183870"/>
      <w:r>
        <w:t>Faculty Lead</w:t>
      </w:r>
      <w:bookmarkEnd w:id="4"/>
    </w:p>
    <w:p w14:paraId="5C130882" w14:textId="2A71EE09" w:rsidR="00F2425F" w:rsidRDefault="00F2425F" w:rsidP="00F2425F">
      <w:proofErr w:type="spellStart"/>
      <w:r>
        <w:t>Marjan</w:t>
      </w:r>
      <w:proofErr w:type="spellEnd"/>
      <w:r>
        <w:t xml:space="preserve"> Alavi</w:t>
      </w:r>
    </w:p>
    <w:p w14:paraId="6FC589CA" w14:textId="1352D131" w:rsidR="00F2425F" w:rsidRDefault="00F2425F" w:rsidP="00F2425F">
      <w:pPr>
        <w:pStyle w:val="Heading1"/>
      </w:pPr>
      <w:bookmarkStart w:id="5" w:name="_Toc99183871"/>
      <w:r>
        <w:t>Description of Challenge</w:t>
      </w:r>
      <w:bookmarkEnd w:id="5"/>
    </w:p>
    <w:p w14:paraId="6B30017E" w14:textId="3CACDC47" w:rsidR="00182B07" w:rsidRDefault="00182B07" w:rsidP="00182B07">
      <w:r>
        <w:t>Proposing a low-cost, cross-platform surveillance camera based on Raspberry Pi and Node Red.</w:t>
      </w:r>
    </w:p>
    <w:p w14:paraId="4E8B6F53" w14:textId="455F98CA" w:rsidR="00BA2DFB" w:rsidRPr="00182B07" w:rsidRDefault="00DF7B01" w:rsidP="00182B07">
      <w:r>
        <w:t xml:space="preserve">Modern day surveillance cameras equipped with smart features like motion detection are usually expensive and difficult to setup. </w:t>
      </w:r>
      <w:r w:rsidR="007D2B97">
        <w:t xml:space="preserve">In this project, a Raspberry Pi with servo motor and camera is configured to </w:t>
      </w:r>
      <w:r w:rsidR="00615EE5">
        <w:t xml:space="preserve">function like a surveillance camera. </w:t>
      </w:r>
      <w:r w:rsidR="00B0290A">
        <w:t xml:space="preserve">This camera prototype </w:t>
      </w:r>
      <w:r w:rsidR="00DE6D0C">
        <w:t xml:space="preserve">is a simple, </w:t>
      </w:r>
      <w:r w:rsidR="006B4BA9">
        <w:t>accessible,</w:t>
      </w:r>
      <w:r w:rsidR="00DE6D0C">
        <w:t xml:space="preserve"> and cheap solution that enables </w:t>
      </w:r>
      <w:r w:rsidR="006B4BA9">
        <w:t>the smart monitoring capability of a project. It</w:t>
      </w:r>
      <w:r w:rsidR="007A1009">
        <w:t>s development process</w:t>
      </w:r>
      <w:r w:rsidR="006B4BA9">
        <w:t xml:space="preserve"> can</w:t>
      </w:r>
      <w:r w:rsidR="00B0290A">
        <w:t xml:space="preserve"> familiarize students to </w:t>
      </w:r>
      <w:r w:rsidR="00CB3813">
        <w:t>smart monitoring</w:t>
      </w:r>
      <w:r w:rsidR="006B4BA9">
        <w:t xml:space="preserve"> and</w:t>
      </w:r>
      <w:r w:rsidR="00CB3813">
        <w:t xml:space="preserve"> </w:t>
      </w:r>
      <w:r w:rsidR="007A1009">
        <w:t xml:space="preserve">the result can </w:t>
      </w:r>
      <w:r w:rsidR="00CB3813">
        <w:t>be incorporated into their future smart project</w:t>
      </w:r>
      <w:r w:rsidR="00240987">
        <w:t>s.</w:t>
      </w:r>
    </w:p>
    <w:p w14:paraId="100584EA" w14:textId="7C3F31A8" w:rsidR="00F2425F" w:rsidRDefault="00F2425F" w:rsidP="00F2425F">
      <w:pPr>
        <w:pStyle w:val="Heading1"/>
      </w:pPr>
      <w:bookmarkStart w:id="6" w:name="_Toc99183872"/>
      <w:r>
        <w:t>Proposed Methodology to Address the Challenge</w:t>
      </w:r>
      <w:bookmarkEnd w:id="6"/>
    </w:p>
    <w:p w14:paraId="3C1B5201" w14:textId="1A78AE77" w:rsidR="00182B07" w:rsidRDefault="000F4782" w:rsidP="00182B07">
      <w:r>
        <w:t xml:space="preserve">Two servo motors and a camera are connected to Raspberry Pi. </w:t>
      </w:r>
      <w:r w:rsidR="00182B07">
        <w:t>The video feed is streamed to Node Red by Raspberry Pi and should be accessible from any device with a browser connected to the same Wi-Fi. The user may also change the direction of the camera by interacting with the dashboard.</w:t>
      </w:r>
    </w:p>
    <w:p w14:paraId="1F60FDC2" w14:textId="306E2605" w:rsidR="00F2425F" w:rsidRDefault="004F6934" w:rsidP="00F2425F">
      <w:r>
        <w:t>When the camera:</w:t>
      </w:r>
    </w:p>
    <w:p w14:paraId="376B5B42" w14:textId="09144685" w:rsidR="00A42F4A" w:rsidRDefault="004F6934" w:rsidP="00A42F4A">
      <w:pPr>
        <w:pStyle w:val="ListParagraph"/>
        <w:numPr>
          <w:ilvl w:val="0"/>
          <w:numId w:val="1"/>
        </w:numPr>
      </w:pPr>
      <w:r>
        <w:t>Is pointed to a different direction because someone interacted with the dashboard</w:t>
      </w:r>
      <w:r w:rsidR="00A42F4A">
        <w:t>, or</w:t>
      </w:r>
    </w:p>
    <w:p w14:paraId="030C868A" w14:textId="414C0ACA" w:rsidR="004F6934" w:rsidRDefault="00A42F4A" w:rsidP="004F6934">
      <w:pPr>
        <w:pStyle w:val="ListParagraph"/>
        <w:numPr>
          <w:ilvl w:val="0"/>
          <w:numId w:val="1"/>
        </w:numPr>
      </w:pPr>
      <w:r>
        <w:t>Detects movement of people</w:t>
      </w:r>
    </w:p>
    <w:p w14:paraId="1F5E8449" w14:textId="248F3646" w:rsidR="004F6934" w:rsidRDefault="004F6934" w:rsidP="004F6934">
      <w:r>
        <w:t>An alert email is sent to a user designated email address.</w:t>
      </w:r>
    </w:p>
    <w:p w14:paraId="2521CF48" w14:textId="1B091209" w:rsidR="0045435C" w:rsidRDefault="00210F50" w:rsidP="004F6934">
      <w:r>
        <w:rPr>
          <w:noProof/>
        </w:rPr>
        <w:lastRenderedPageBreak/>
        <w:drawing>
          <wp:inline distT="0" distB="0" distL="0" distR="0" wp14:anchorId="4605B59E" wp14:editId="54C5D5A8">
            <wp:extent cx="5943600" cy="5464810"/>
            <wp:effectExtent l="0" t="0" r="0" b="254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8296" w14:textId="4AEF0273" w:rsidR="00F2425F" w:rsidRDefault="008431D7" w:rsidP="008431D7">
      <w:pPr>
        <w:pStyle w:val="Heading1"/>
      </w:pPr>
      <w:bookmarkStart w:id="7" w:name="_Toc99183873"/>
      <w:r>
        <w:t>Expected Deliverables</w:t>
      </w:r>
      <w:bookmarkEnd w:id="7"/>
    </w:p>
    <w:p w14:paraId="2E9C7861" w14:textId="04C13F3C" w:rsidR="000C4420" w:rsidRDefault="000E2964" w:rsidP="008431D7">
      <w:r>
        <w:t>A Raspberry Pi, properly installed servo motors and cameras</w:t>
      </w:r>
      <w:r w:rsidR="00A5289D">
        <w:t xml:space="preserve">, configured Node Red nodes, and functional Python code that perform the forementioned </w:t>
      </w:r>
      <w:r w:rsidR="000C4420">
        <w:t xml:space="preserve">functions are expected, along with the details of designs, </w:t>
      </w:r>
      <w:r w:rsidR="0045435C">
        <w:t>progress,</w:t>
      </w:r>
      <w:r w:rsidR="000C4420">
        <w:t xml:space="preserve"> and results.</w:t>
      </w:r>
    </w:p>
    <w:p w14:paraId="04A3916E" w14:textId="73DEE4A5" w:rsidR="00092EB1" w:rsidRDefault="00092EB1" w:rsidP="008431D7">
      <w:r>
        <w:t>Students are expected to:</w:t>
      </w:r>
    </w:p>
    <w:p w14:paraId="48F67531" w14:textId="19B028B5" w:rsidR="00092EB1" w:rsidRDefault="00092EB1" w:rsidP="00092EB1">
      <w:pPr>
        <w:pStyle w:val="ListParagraph"/>
        <w:numPr>
          <w:ilvl w:val="0"/>
          <w:numId w:val="2"/>
        </w:numPr>
      </w:pPr>
      <w:r>
        <w:t xml:space="preserve">Follow the instructions given and </w:t>
      </w:r>
      <w:r w:rsidR="00F87592">
        <w:t>contribute significant effort</w:t>
      </w:r>
    </w:p>
    <w:p w14:paraId="12AE4734" w14:textId="16166114" w:rsidR="00F87592" w:rsidRDefault="00F87592" w:rsidP="00092EB1">
      <w:pPr>
        <w:pStyle w:val="ListParagraph"/>
        <w:numPr>
          <w:ilvl w:val="0"/>
          <w:numId w:val="2"/>
        </w:numPr>
      </w:pPr>
      <w:r>
        <w:t>Document their progress and effort</w:t>
      </w:r>
    </w:p>
    <w:p w14:paraId="5BFDDA70" w14:textId="5897D7D1" w:rsidR="00F87592" w:rsidRDefault="005F29EB" w:rsidP="00092EB1">
      <w:pPr>
        <w:pStyle w:val="ListParagraph"/>
        <w:numPr>
          <w:ilvl w:val="0"/>
          <w:numId w:val="2"/>
        </w:numPr>
      </w:pPr>
      <w:r>
        <w:t xml:space="preserve">Be able to explain at least part of </w:t>
      </w:r>
      <w:r w:rsidR="00B641DC">
        <w:t>the code</w:t>
      </w:r>
    </w:p>
    <w:p w14:paraId="543F4112" w14:textId="6D64A7FA" w:rsidR="00B641DC" w:rsidRDefault="00B641DC" w:rsidP="00092EB1">
      <w:pPr>
        <w:pStyle w:val="ListParagraph"/>
        <w:numPr>
          <w:ilvl w:val="0"/>
          <w:numId w:val="2"/>
        </w:numPr>
      </w:pPr>
      <w:r>
        <w:t>Budget and build the prototype</w:t>
      </w:r>
    </w:p>
    <w:p w14:paraId="498D0A32" w14:textId="129341CE" w:rsidR="00B641DC" w:rsidRDefault="003D5B73" w:rsidP="00092EB1">
      <w:pPr>
        <w:pStyle w:val="ListParagraph"/>
        <w:numPr>
          <w:ilvl w:val="0"/>
          <w:numId w:val="2"/>
        </w:numPr>
      </w:pPr>
      <w:r>
        <w:t>Make modification to the design that reflect their own thinking and understanding</w:t>
      </w:r>
    </w:p>
    <w:p w14:paraId="7520AEEE" w14:textId="46D9B689" w:rsidR="008431D7" w:rsidRDefault="008431D7" w:rsidP="008431D7">
      <w:pPr>
        <w:pStyle w:val="Heading1"/>
      </w:pPr>
      <w:bookmarkStart w:id="8" w:name="_Toc99183874"/>
      <w:r>
        <w:lastRenderedPageBreak/>
        <w:t>Risk</w:t>
      </w:r>
      <w:bookmarkEnd w:id="8"/>
    </w:p>
    <w:p w14:paraId="293C853B" w14:textId="33257CBA" w:rsidR="001E3A2B" w:rsidRDefault="001E3A2B" w:rsidP="001E3A2B">
      <w:pPr>
        <w:pStyle w:val="ListParagraph"/>
        <w:numPr>
          <w:ilvl w:val="0"/>
          <w:numId w:val="3"/>
        </w:numPr>
      </w:pPr>
      <w:r>
        <w:t xml:space="preserve">While the project does not really require in-person labs, it would be beneficial if the students </w:t>
      </w:r>
      <w:r w:rsidR="00D8732F">
        <w:t>collaborate fact-to-face. Students must wear protection as required by the health guidelines.</w:t>
      </w:r>
    </w:p>
    <w:p w14:paraId="402EB0F4" w14:textId="3CBF3E76" w:rsidR="009E0FD6" w:rsidRPr="001E3A2B" w:rsidRDefault="009E0FD6" w:rsidP="001E3A2B">
      <w:pPr>
        <w:pStyle w:val="ListParagraph"/>
        <w:numPr>
          <w:ilvl w:val="0"/>
          <w:numId w:val="3"/>
        </w:numPr>
      </w:pPr>
      <w:r>
        <w:t>In case there is another COVID-19 spike, the scope and deliverable of this project may be changed accordingly.</w:t>
      </w:r>
    </w:p>
    <w:sectPr w:rsidR="009E0FD6" w:rsidRPr="001E3A2B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A3157" w14:textId="77777777" w:rsidR="00114CE5" w:rsidRDefault="00114CE5" w:rsidP="000E17CD">
      <w:pPr>
        <w:spacing w:after="0" w:line="240" w:lineRule="auto"/>
      </w:pPr>
      <w:r>
        <w:separator/>
      </w:r>
    </w:p>
  </w:endnote>
  <w:endnote w:type="continuationSeparator" w:id="0">
    <w:p w14:paraId="5E325A8A" w14:textId="77777777" w:rsidR="00114CE5" w:rsidRDefault="00114CE5" w:rsidP="000E17CD">
      <w:pPr>
        <w:spacing w:after="0" w:line="240" w:lineRule="auto"/>
      </w:pPr>
      <w:r>
        <w:continuationSeparator/>
      </w:r>
    </w:p>
  </w:endnote>
  <w:endnote w:type="continuationNotice" w:id="1">
    <w:p w14:paraId="39844A32" w14:textId="77777777" w:rsidR="00114CE5" w:rsidRDefault="00114C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2850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91D520" w14:textId="77777777" w:rsidR="00084A2F" w:rsidRDefault="00084A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AA1F91" w14:textId="77777777" w:rsidR="000E17CD" w:rsidRDefault="000E17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E4CC3" w14:textId="77777777" w:rsidR="00114CE5" w:rsidRDefault="00114CE5" w:rsidP="000E17CD">
      <w:pPr>
        <w:spacing w:after="0" w:line="240" w:lineRule="auto"/>
      </w:pPr>
      <w:r>
        <w:separator/>
      </w:r>
    </w:p>
  </w:footnote>
  <w:footnote w:type="continuationSeparator" w:id="0">
    <w:p w14:paraId="295E3B04" w14:textId="77777777" w:rsidR="00114CE5" w:rsidRDefault="00114CE5" w:rsidP="000E17CD">
      <w:pPr>
        <w:spacing w:after="0" w:line="240" w:lineRule="auto"/>
      </w:pPr>
      <w:r>
        <w:continuationSeparator/>
      </w:r>
    </w:p>
  </w:footnote>
  <w:footnote w:type="continuationNotice" w:id="1">
    <w:p w14:paraId="7A6544CB" w14:textId="77777777" w:rsidR="00114CE5" w:rsidRDefault="00114CE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73D0"/>
    <w:multiLevelType w:val="hybridMultilevel"/>
    <w:tmpl w:val="646260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A7B63"/>
    <w:multiLevelType w:val="hybridMultilevel"/>
    <w:tmpl w:val="B1A236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D402A"/>
    <w:multiLevelType w:val="hybridMultilevel"/>
    <w:tmpl w:val="8FECC2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73"/>
    <w:rsid w:val="00001EDD"/>
    <w:rsid w:val="00003D1A"/>
    <w:rsid w:val="00006C31"/>
    <w:rsid w:val="00007CC6"/>
    <w:rsid w:val="00012E6C"/>
    <w:rsid w:val="000154BC"/>
    <w:rsid w:val="00017703"/>
    <w:rsid w:val="00024BD0"/>
    <w:rsid w:val="00040EF7"/>
    <w:rsid w:val="00047284"/>
    <w:rsid w:val="0006461C"/>
    <w:rsid w:val="00077D49"/>
    <w:rsid w:val="00082672"/>
    <w:rsid w:val="00084A2F"/>
    <w:rsid w:val="00086267"/>
    <w:rsid w:val="00092EB1"/>
    <w:rsid w:val="000A4E6C"/>
    <w:rsid w:val="000B240E"/>
    <w:rsid w:val="000B707B"/>
    <w:rsid w:val="000C03E5"/>
    <w:rsid w:val="000C4420"/>
    <w:rsid w:val="000C7CDC"/>
    <w:rsid w:val="000D0874"/>
    <w:rsid w:val="000E17CD"/>
    <w:rsid w:val="000E2964"/>
    <w:rsid w:val="000F4782"/>
    <w:rsid w:val="00104D40"/>
    <w:rsid w:val="00114CE5"/>
    <w:rsid w:val="00117408"/>
    <w:rsid w:val="00121257"/>
    <w:rsid w:val="001239F4"/>
    <w:rsid w:val="001404A6"/>
    <w:rsid w:val="001460BF"/>
    <w:rsid w:val="00154782"/>
    <w:rsid w:val="001562BA"/>
    <w:rsid w:val="0015672A"/>
    <w:rsid w:val="00160D97"/>
    <w:rsid w:val="00172BB7"/>
    <w:rsid w:val="001730BB"/>
    <w:rsid w:val="00182B07"/>
    <w:rsid w:val="00182C19"/>
    <w:rsid w:val="00190DBD"/>
    <w:rsid w:val="001A26B7"/>
    <w:rsid w:val="001B2421"/>
    <w:rsid w:val="001B2F4A"/>
    <w:rsid w:val="001C7805"/>
    <w:rsid w:val="001D12DD"/>
    <w:rsid w:val="001D4C2E"/>
    <w:rsid w:val="001E3A2B"/>
    <w:rsid w:val="001F2B68"/>
    <w:rsid w:val="001F5464"/>
    <w:rsid w:val="00210F50"/>
    <w:rsid w:val="0023196C"/>
    <w:rsid w:val="00233D7F"/>
    <w:rsid w:val="00235D40"/>
    <w:rsid w:val="00235FC9"/>
    <w:rsid w:val="00240987"/>
    <w:rsid w:val="00245F43"/>
    <w:rsid w:val="00255D46"/>
    <w:rsid w:val="00265ACA"/>
    <w:rsid w:val="002746EE"/>
    <w:rsid w:val="0029476A"/>
    <w:rsid w:val="002961F8"/>
    <w:rsid w:val="002A3969"/>
    <w:rsid w:val="002B5C70"/>
    <w:rsid w:val="002C5D22"/>
    <w:rsid w:val="002D6607"/>
    <w:rsid w:val="002E690F"/>
    <w:rsid w:val="002E798F"/>
    <w:rsid w:val="002E7B49"/>
    <w:rsid w:val="002F1722"/>
    <w:rsid w:val="002F5179"/>
    <w:rsid w:val="00304B39"/>
    <w:rsid w:val="003125DA"/>
    <w:rsid w:val="00324442"/>
    <w:rsid w:val="00326367"/>
    <w:rsid w:val="00331264"/>
    <w:rsid w:val="00331C17"/>
    <w:rsid w:val="00350234"/>
    <w:rsid w:val="00351382"/>
    <w:rsid w:val="00372149"/>
    <w:rsid w:val="00377D61"/>
    <w:rsid w:val="00382E5B"/>
    <w:rsid w:val="003901DE"/>
    <w:rsid w:val="00391D26"/>
    <w:rsid w:val="003B0115"/>
    <w:rsid w:val="003B3B78"/>
    <w:rsid w:val="003C1324"/>
    <w:rsid w:val="003C70C8"/>
    <w:rsid w:val="003D5B73"/>
    <w:rsid w:val="003E1287"/>
    <w:rsid w:val="00401E58"/>
    <w:rsid w:val="004078AD"/>
    <w:rsid w:val="0041194B"/>
    <w:rsid w:val="00420AF2"/>
    <w:rsid w:val="00434C95"/>
    <w:rsid w:val="0044170D"/>
    <w:rsid w:val="0045435C"/>
    <w:rsid w:val="00461722"/>
    <w:rsid w:val="00466D8E"/>
    <w:rsid w:val="00472026"/>
    <w:rsid w:val="004B3870"/>
    <w:rsid w:val="004B5766"/>
    <w:rsid w:val="004D46CE"/>
    <w:rsid w:val="004D6707"/>
    <w:rsid w:val="004D726B"/>
    <w:rsid w:val="004F665F"/>
    <w:rsid w:val="004F6934"/>
    <w:rsid w:val="00501555"/>
    <w:rsid w:val="00510C1D"/>
    <w:rsid w:val="005153C9"/>
    <w:rsid w:val="00516AD1"/>
    <w:rsid w:val="005215F6"/>
    <w:rsid w:val="005323DD"/>
    <w:rsid w:val="00534F01"/>
    <w:rsid w:val="00537086"/>
    <w:rsid w:val="00546888"/>
    <w:rsid w:val="00556BB8"/>
    <w:rsid w:val="00564F6D"/>
    <w:rsid w:val="00572C43"/>
    <w:rsid w:val="00582A89"/>
    <w:rsid w:val="00597866"/>
    <w:rsid w:val="005A29F9"/>
    <w:rsid w:val="005A7DDB"/>
    <w:rsid w:val="005C33AA"/>
    <w:rsid w:val="005E2FF9"/>
    <w:rsid w:val="005F02FD"/>
    <w:rsid w:val="005F0A04"/>
    <w:rsid w:val="005F29EB"/>
    <w:rsid w:val="005F493B"/>
    <w:rsid w:val="00603E1F"/>
    <w:rsid w:val="00612117"/>
    <w:rsid w:val="00615EE5"/>
    <w:rsid w:val="00616CFC"/>
    <w:rsid w:val="00622108"/>
    <w:rsid w:val="00626473"/>
    <w:rsid w:val="006309C4"/>
    <w:rsid w:val="0063106A"/>
    <w:rsid w:val="006362C0"/>
    <w:rsid w:val="00652D6C"/>
    <w:rsid w:val="0066655B"/>
    <w:rsid w:val="0067458D"/>
    <w:rsid w:val="00695641"/>
    <w:rsid w:val="00696D9E"/>
    <w:rsid w:val="006A5FB6"/>
    <w:rsid w:val="006B1EB9"/>
    <w:rsid w:val="006B4BA9"/>
    <w:rsid w:val="006B4DB4"/>
    <w:rsid w:val="006C5983"/>
    <w:rsid w:val="006C6D11"/>
    <w:rsid w:val="006C6D1B"/>
    <w:rsid w:val="006D0F92"/>
    <w:rsid w:val="006D2B3D"/>
    <w:rsid w:val="006D6937"/>
    <w:rsid w:val="006E40B9"/>
    <w:rsid w:val="006E58E8"/>
    <w:rsid w:val="006F7E60"/>
    <w:rsid w:val="00705A5A"/>
    <w:rsid w:val="0070748C"/>
    <w:rsid w:val="00716B74"/>
    <w:rsid w:val="00717F2F"/>
    <w:rsid w:val="007227D2"/>
    <w:rsid w:val="007363AD"/>
    <w:rsid w:val="00743143"/>
    <w:rsid w:val="007907B5"/>
    <w:rsid w:val="007A1009"/>
    <w:rsid w:val="007A340E"/>
    <w:rsid w:val="007B5F6F"/>
    <w:rsid w:val="007B7C69"/>
    <w:rsid w:val="007D2B97"/>
    <w:rsid w:val="007E0F79"/>
    <w:rsid w:val="007F0ACC"/>
    <w:rsid w:val="007F0C3F"/>
    <w:rsid w:val="00804251"/>
    <w:rsid w:val="00806C7F"/>
    <w:rsid w:val="0081631A"/>
    <w:rsid w:val="00816C23"/>
    <w:rsid w:val="00820C5C"/>
    <w:rsid w:val="008271A9"/>
    <w:rsid w:val="0083245B"/>
    <w:rsid w:val="008431D7"/>
    <w:rsid w:val="008525FE"/>
    <w:rsid w:val="008538A6"/>
    <w:rsid w:val="008629AE"/>
    <w:rsid w:val="00882787"/>
    <w:rsid w:val="00884098"/>
    <w:rsid w:val="00891CB6"/>
    <w:rsid w:val="008A2CA6"/>
    <w:rsid w:val="008A2F84"/>
    <w:rsid w:val="008A5E03"/>
    <w:rsid w:val="008A65F9"/>
    <w:rsid w:val="008B3BCD"/>
    <w:rsid w:val="008B5FAD"/>
    <w:rsid w:val="008C37E9"/>
    <w:rsid w:val="008C5FC8"/>
    <w:rsid w:val="008E15AB"/>
    <w:rsid w:val="008E4EA3"/>
    <w:rsid w:val="008F1FFC"/>
    <w:rsid w:val="008F3F34"/>
    <w:rsid w:val="009018E0"/>
    <w:rsid w:val="00903CBD"/>
    <w:rsid w:val="0092205C"/>
    <w:rsid w:val="0092614E"/>
    <w:rsid w:val="0092657D"/>
    <w:rsid w:val="00933F5F"/>
    <w:rsid w:val="0093642F"/>
    <w:rsid w:val="00940C9B"/>
    <w:rsid w:val="0094131A"/>
    <w:rsid w:val="009523DC"/>
    <w:rsid w:val="009723C8"/>
    <w:rsid w:val="0098358F"/>
    <w:rsid w:val="009B137A"/>
    <w:rsid w:val="009C0C2E"/>
    <w:rsid w:val="009C4A71"/>
    <w:rsid w:val="009C677F"/>
    <w:rsid w:val="009D2F95"/>
    <w:rsid w:val="009D64F5"/>
    <w:rsid w:val="009E0FD6"/>
    <w:rsid w:val="009E4E99"/>
    <w:rsid w:val="009E7FD8"/>
    <w:rsid w:val="00A03796"/>
    <w:rsid w:val="00A17983"/>
    <w:rsid w:val="00A20F88"/>
    <w:rsid w:val="00A21374"/>
    <w:rsid w:val="00A22F48"/>
    <w:rsid w:val="00A22F4A"/>
    <w:rsid w:val="00A239B8"/>
    <w:rsid w:val="00A2524A"/>
    <w:rsid w:val="00A30AD3"/>
    <w:rsid w:val="00A42F4A"/>
    <w:rsid w:val="00A5289D"/>
    <w:rsid w:val="00A557AC"/>
    <w:rsid w:val="00A55B7F"/>
    <w:rsid w:val="00A60DF9"/>
    <w:rsid w:val="00A63548"/>
    <w:rsid w:val="00A658E4"/>
    <w:rsid w:val="00A72489"/>
    <w:rsid w:val="00A74477"/>
    <w:rsid w:val="00A92AAC"/>
    <w:rsid w:val="00A951D6"/>
    <w:rsid w:val="00AA32C9"/>
    <w:rsid w:val="00AA66C2"/>
    <w:rsid w:val="00AB0487"/>
    <w:rsid w:val="00AB2CFB"/>
    <w:rsid w:val="00AC641A"/>
    <w:rsid w:val="00AE15DE"/>
    <w:rsid w:val="00AE3158"/>
    <w:rsid w:val="00AE58EA"/>
    <w:rsid w:val="00AE7C81"/>
    <w:rsid w:val="00AF32AC"/>
    <w:rsid w:val="00AF4B90"/>
    <w:rsid w:val="00AF7EE8"/>
    <w:rsid w:val="00B0290A"/>
    <w:rsid w:val="00B033F7"/>
    <w:rsid w:val="00B265A7"/>
    <w:rsid w:val="00B351A3"/>
    <w:rsid w:val="00B5087F"/>
    <w:rsid w:val="00B50F92"/>
    <w:rsid w:val="00B52EC4"/>
    <w:rsid w:val="00B55A8E"/>
    <w:rsid w:val="00B641DC"/>
    <w:rsid w:val="00B77256"/>
    <w:rsid w:val="00B86F7B"/>
    <w:rsid w:val="00B87E69"/>
    <w:rsid w:val="00B92584"/>
    <w:rsid w:val="00B92678"/>
    <w:rsid w:val="00BA2DFB"/>
    <w:rsid w:val="00BB6D24"/>
    <w:rsid w:val="00BD11CF"/>
    <w:rsid w:val="00BD167D"/>
    <w:rsid w:val="00BD4FD2"/>
    <w:rsid w:val="00BE3264"/>
    <w:rsid w:val="00BF3FAC"/>
    <w:rsid w:val="00C0340B"/>
    <w:rsid w:val="00C0615E"/>
    <w:rsid w:val="00C10EC0"/>
    <w:rsid w:val="00C162BA"/>
    <w:rsid w:val="00C1792D"/>
    <w:rsid w:val="00C3390C"/>
    <w:rsid w:val="00C71252"/>
    <w:rsid w:val="00C765DA"/>
    <w:rsid w:val="00C92F1E"/>
    <w:rsid w:val="00CA4F40"/>
    <w:rsid w:val="00CB3813"/>
    <w:rsid w:val="00CC7D46"/>
    <w:rsid w:val="00CD7F6D"/>
    <w:rsid w:val="00CF0638"/>
    <w:rsid w:val="00CF28C5"/>
    <w:rsid w:val="00D06CD8"/>
    <w:rsid w:val="00D154EB"/>
    <w:rsid w:val="00D21B02"/>
    <w:rsid w:val="00D23C64"/>
    <w:rsid w:val="00D30DF5"/>
    <w:rsid w:val="00D37305"/>
    <w:rsid w:val="00D575E8"/>
    <w:rsid w:val="00D83A46"/>
    <w:rsid w:val="00D861AB"/>
    <w:rsid w:val="00D8732F"/>
    <w:rsid w:val="00D87B9B"/>
    <w:rsid w:val="00DA07E3"/>
    <w:rsid w:val="00DA737C"/>
    <w:rsid w:val="00DB3A87"/>
    <w:rsid w:val="00DB6A74"/>
    <w:rsid w:val="00DC4D50"/>
    <w:rsid w:val="00DC71F9"/>
    <w:rsid w:val="00DE6BEE"/>
    <w:rsid w:val="00DE6D0C"/>
    <w:rsid w:val="00DE7060"/>
    <w:rsid w:val="00DF10A5"/>
    <w:rsid w:val="00DF6E8E"/>
    <w:rsid w:val="00DF7B01"/>
    <w:rsid w:val="00DF7EF7"/>
    <w:rsid w:val="00E0162F"/>
    <w:rsid w:val="00E06D9B"/>
    <w:rsid w:val="00E112BE"/>
    <w:rsid w:val="00E17BEB"/>
    <w:rsid w:val="00E220F0"/>
    <w:rsid w:val="00E27B94"/>
    <w:rsid w:val="00E30249"/>
    <w:rsid w:val="00E3053D"/>
    <w:rsid w:val="00E32F5A"/>
    <w:rsid w:val="00E351DD"/>
    <w:rsid w:val="00E360AD"/>
    <w:rsid w:val="00E37038"/>
    <w:rsid w:val="00E41B3B"/>
    <w:rsid w:val="00E55AEA"/>
    <w:rsid w:val="00E60126"/>
    <w:rsid w:val="00E64ABC"/>
    <w:rsid w:val="00E85CBA"/>
    <w:rsid w:val="00E9170E"/>
    <w:rsid w:val="00E92053"/>
    <w:rsid w:val="00E928B4"/>
    <w:rsid w:val="00E933BC"/>
    <w:rsid w:val="00E93BC5"/>
    <w:rsid w:val="00E9489A"/>
    <w:rsid w:val="00E95F1F"/>
    <w:rsid w:val="00EA5BCA"/>
    <w:rsid w:val="00EB0797"/>
    <w:rsid w:val="00EB0D15"/>
    <w:rsid w:val="00EB4028"/>
    <w:rsid w:val="00EB6616"/>
    <w:rsid w:val="00EC03AE"/>
    <w:rsid w:val="00EC38A0"/>
    <w:rsid w:val="00EE2250"/>
    <w:rsid w:val="00EF1AA7"/>
    <w:rsid w:val="00EF1BFE"/>
    <w:rsid w:val="00EF4070"/>
    <w:rsid w:val="00F054D5"/>
    <w:rsid w:val="00F05B8A"/>
    <w:rsid w:val="00F069BB"/>
    <w:rsid w:val="00F1116A"/>
    <w:rsid w:val="00F15580"/>
    <w:rsid w:val="00F22DE0"/>
    <w:rsid w:val="00F2425F"/>
    <w:rsid w:val="00F3092A"/>
    <w:rsid w:val="00F3103F"/>
    <w:rsid w:val="00F46A44"/>
    <w:rsid w:val="00F55D38"/>
    <w:rsid w:val="00F57CFC"/>
    <w:rsid w:val="00F70169"/>
    <w:rsid w:val="00F73631"/>
    <w:rsid w:val="00F83608"/>
    <w:rsid w:val="00F87592"/>
    <w:rsid w:val="00FA0A53"/>
    <w:rsid w:val="00FA53C4"/>
    <w:rsid w:val="00FD2B5B"/>
    <w:rsid w:val="00FD4051"/>
    <w:rsid w:val="00FD6624"/>
    <w:rsid w:val="00FE2857"/>
    <w:rsid w:val="00FE499C"/>
    <w:rsid w:val="00FE6069"/>
    <w:rsid w:val="00FF7BB6"/>
    <w:rsid w:val="32A3F0A2"/>
    <w:rsid w:val="7C0CA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74B77"/>
  <w15:chartTrackingRefBased/>
  <w15:docId w15:val="{3BAFF9DA-5113-41F7-BE3A-90C503C8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BF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264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BF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264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BFE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BF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BFE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F95"/>
    <w:pPr>
      <w:spacing w:after="200" w:line="240" w:lineRule="auto"/>
    </w:pPr>
    <w:rPr>
      <w:rFonts w:asciiTheme="minorHAnsi" w:hAnsiTheme="minorHAnsi"/>
      <w:caps/>
      <w:smallCaps/>
      <w:color w:val="C45911" w:themeColor="accent2" w:themeShade="BF"/>
      <w:sz w:val="40"/>
      <w:szCs w:val="20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9D2F95"/>
    <w:rPr>
      <w:caps/>
      <w:smallCaps/>
      <w:color w:val="C45911" w:themeColor="accent2" w:themeShade="BF"/>
      <w:sz w:val="40"/>
      <w:szCs w:val="20"/>
      <w:lang w:val="en-US" w:eastAsia="ja-JP"/>
    </w:rPr>
  </w:style>
  <w:style w:type="paragraph" w:styleId="NoSpacing">
    <w:name w:val="No Spacing"/>
    <w:basedOn w:val="Normal"/>
    <w:link w:val="NoSpacingChar"/>
    <w:uiPriority w:val="1"/>
    <w:qFormat/>
    <w:rsid w:val="009D2F95"/>
    <w:pPr>
      <w:spacing w:after="0" w:line="240" w:lineRule="auto"/>
      <w:jc w:val="both"/>
    </w:pPr>
    <w:rPr>
      <w:rFonts w:asciiTheme="minorHAnsi" w:hAnsiTheme="minorHAnsi"/>
      <w:sz w:val="20"/>
      <w:szCs w:val="20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D2F95"/>
    <w:rPr>
      <w:sz w:val="20"/>
      <w:szCs w:val="20"/>
      <w:lang w:val="en-US" w:eastAsia="ja-JP"/>
    </w:rPr>
  </w:style>
  <w:style w:type="paragraph" w:styleId="TOC1">
    <w:name w:val="toc 1"/>
    <w:basedOn w:val="Normal"/>
    <w:next w:val="Normal"/>
    <w:autoRedefine/>
    <w:uiPriority w:val="39"/>
    <w:rsid w:val="009D2F95"/>
    <w:pPr>
      <w:pBdr>
        <w:top w:val="single" w:sz="12" w:space="1" w:color="ED7D31" w:themeColor="accent2"/>
      </w:pBdr>
      <w:spacing w:after="200" w:line="240" w:lineRule="auto"/>
    </w:pPr>
    <w:rPr>
      <w:rFonts w:asciiTheme="minorHAnsi" w:hAnsiTheme="minorHAnsi"/>
      <w:b/>
      <w:sz w:val="32"/>
      <w:szCs w:val="20"/>
      <w:lang w:val="en-US" w:eastAsia="ja-JP"/>
    </w:rPr>
  </w:style>
  <w:style w:type="paragraph" w:styleId="TOC2">
    <w:name w:val="toc 2"/>
    <w:basedOn w:val="Normal"/>
    <w:next w:val="Normal"/>
    <w:autoRedefine/>
    <w:uiPriority w:val="39"/>
    <w:rsid w:val="009D2F95"/>
    <w:pPr>
      <w:spacing w:after="200" w:line="276" w:lineRule="auto"/>
      <w:jc w:val="both"/>
    </w:pPr>
    <w:rPr>
      <w:rFonts w:asciiTheme="minorHAnsi" w:hAnsiTheme="minorHAnsi"/>
      <w:sz w:val="20"/>
      <w:szCs w:val="20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0E1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7C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E1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7CD"/>
    <w:rPr>
      <w:rFonts w:ascii="Times New Roman" w:hAnsi="Times New Roman"/>
      <w:sz w:val="24"/>
    </w:rPr>
  </w:style>
  <w:style w:type="paragraph" w:customStyle="1" w:styleId="DocumentName">
    <w:name w:val="Document Name"/>
    <w:basedOn w:val="Heading1"/>
    <w:link w:val="DocumentNameChar"/>
    <w:uiPriority w:val="12"/>
    <w:qFormat/>
    <w:rsid w:val="00EF1BFE"/>
    <w:rPr>
      <w:rFonts w:cs="Times New Roman"/>
      <w:sz w:val="96"/>
      <w:szCs w:val="96"/>
    </w:rPr>
  </w:style>
  <w:style w:type="paragraph" w:styleId="TOCHeading">
    <w:name w:val="TOC Heading"/>
    <w:basedOn w:val="Heading1"/>
    <w:next w:val="Normal"/>
    <w:uiPriority w:val="39"/>
    <w:unhideWhenUsed/>
    <w:qFormat/>
    <w:rsid w:val="00EF1BFE"/>
    <w:pPr>
      <w:outlineLvl w:val="9"/>
    </w:pPr>
    <w:rPr>
      <w:rFonts w:asciiTheme="majorHAnsi" w:hAnsiTheme="majorHAnsi"/>
      <w:lang w:val="en-US" w:eastAsia="en-US"/>
    </w:rPr>
  </w:style>
  <w:style w:type="character" w:customStyle="1" w:styleId="DocumentNameChar">
    <w:name w:val="Document Name Char"/>
    <w:basedOn w:val="Heading1Char"/>
    <w:link w:val="DocumentName"/>
    <w:uiPriority w:val="12"/>
    <w:rsid w:val="00EF1BFE"/>
    <w:rPr>
      <w:rFonts w:ascii="Times New Roman" w:eastAsiaTheme="majorEastAsia" w:hAnsi="Times New Roman" w:cs="Times New Roman"/>
      <w:color w:val="2F5496" w:themeColor="accent1" w:themeShade="BF"/>
      <w:sz w:val="96"/>
      <w:szCs w:val="96"/>
    </w:rPr>
  </w:style>
  <w:style w:type="character" w:styleId="Hyperlink">
    <w:name w:val="Hyperlink"/>
    <w:basedOn w:val="DefaultParagraphFont"/>
    <w:uiPriority w:val="99"/>
    <w:unhideWhenUsed/>
    <w:rsid w:val="00EF1B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6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0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min\Documents\Custom%20Office%20Templates\Title%20P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C4550-D034-45C1-9B4B-1423B66F1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Title Page.dotx</Template>
  <TotalTime>53</TotalTime>
  <Pages>4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I D E</dc:creator>
  <cp:keywords/>
  <dc:description/>
  <cp:lastModifiedBy>Mingcheng He</cp:lastModifiedBy>
  <cp:revision>43</cp:revision>
  <cp:lastPrinted>2022-03-26T14:45:00Z</cp:lastPrinted>
  <dcterms:created xsi:type="dcterms:W3CDTF">2022-03-26T13:52:00Z</dcterms:created>
  <dcterms:modified xsi:type="dcterms:W3CDTF">2022-03-26T14:46:00Z</dcterms:modified>
</cp:coreProperties>
</file>